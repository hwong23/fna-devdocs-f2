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Equilibrio arquitectura y procesos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Inversión TI, Eficacia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fefc61a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2023-01-31T01:48:09Z</dcterms:created>
  <dcterms:modified xsi:type="dcterms:W3CDTF">2023-01-31T01:48:09Z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