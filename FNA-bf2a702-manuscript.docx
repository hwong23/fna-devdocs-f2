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bf2a702</w:t>
        </w:r>
      </w:hyperlink>
      <w:r>
        <w:t xml:space="preserve"> </w:t>
      </w:r>
      <w:r>
        <w:t xml:space="preserve">de May 11,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bf2a702 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bf2a702 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bf2a702 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bf2a702</w:t>
            </w:r>
            <w:r>
              <w:t xml:space="preserve"> </w:t>
            </w:r>
            <w:r>
              <w:t xml:space="preserve">del 11 May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f2a702c8d4ef3941f150e915997e9ab64f2ce01" TargetMode="External" /><Relationship Type="http://schemas.openxmlformats.org/officeDocument/2006/relationships/hyperlink" Id="rId20" Target="https://hwong23.github.io/fna-devdocs-f2/v/bf2a702c8d4ef3941f150e915997e9ab64f2ce01/"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f2a702c8d4ef3941f150e915997e9ab64f2ce01" TargetMode="External" /><Relationship Type="http://schemas.openxmlformats.org/officeDocument/2006/relationships/hyperlink" Id="rId20" Target="https://hwong23.github.io/fna-devdocs-f2/v/bf2a702c8d4ef3941f150e915997e9ab64f2ce01/"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2023-05-11T17:48:36Z</dcterms:created>
  <dcterms:modified xsi:type="dcterms:W3CDTF">2023-05-11T17:48:36Z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