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19c9d01 del 31 Jan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debe incluir entre sus objetivos, como mínimo, los siguientes</w:t>
      </w:r>
    </w:p>
    <w:p>
      <w:pPr>
        <w:pStyle w:val="Textoindependiente"/>
      </w:pPr>
      <w:r>
        <w:drawing>
          <wp:inline>
            <wp:extent cx="5600700" cy="3473302"/>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473302"/>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4177941"/>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4177941"/>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2023-01-31T12:00:23Z</dcterms:created>
  <dcterms:modified xsi:type="dcterms:W3CDTF">2023-01-31T12:00:23Z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