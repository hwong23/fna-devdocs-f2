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3cc07d6</w:t>
        </w:r>
      </w:hyperlink>
      <w:r>
        <w:t xml:space="preserve"> </w:t>
      </w:r>
      <w:r>
        <w:t xml:space="preserve">de July 27,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3cc07d6 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análizar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3cc07d6 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3cc07d6 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b435238f-c9b5-4bd9-8db3-6868f20ff5ce"/>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9885297d-9d2e-4002-9d44-131202ca3862"/>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016c7e24-b20f-4177-9bf3-dd0f2dcc9077"/>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3cc07d6</w:t>
            </w:r>
            <w:r>
              <w:t xml:space="preserve"> </w:t>
            </w:r>
            <w:r>
              <w:t xml:space="preserve">del 27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cc07d636981a3fd32e05022f5c7a5a945e1b418" TargetMode="External" /><Relationship Type="http://schemas.openxmlformats.org/officeDocument/2006/relationships/hyperlink" Id="rId20" Target="https://hwong23.github.io/fna-devdocs-f2/v/3cc07d636981a3fd32e05022f5c7a5a945e1b418/"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cc07d636981a3fd32e05022f5c7a5a945e1b418" TargetMode="External" /><Relationship Type="http://schemas.openxmlformats.org/officeDocument/2006/relationships/hyperlink" Id="rId20" Target="https://hwong23.github.io/fna-devdocs-f2/v/3cc07d636981a3fd32e05022f5c7a5a945e1b418/"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2023-07-27T12:04:35Z</dcterms:created>
  <dcterms:modified xsi:type="dcterms:W3CDTF">2023-07-27T12:04:35Z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