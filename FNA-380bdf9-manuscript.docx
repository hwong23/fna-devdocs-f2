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380bdf9 del 16 Jan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380bdf9 del 16 Jan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2023-01-16T01:33:11Z</dcterms:created>
  <dcterms:modified xsi:type="dcterms:W3CDTF">2023-01-16T01:33:11Z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