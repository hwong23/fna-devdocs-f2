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56b9a5e</w:t>
        </w:r>
      </w:hyperlink>
      <w:r>
        <w:t xml:space="preserve"> </w:t>
      </w:r>
      <w:r>
        <w:t xml:space="preserve">de May 15,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56b9a5e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56b9a5e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56b9a5e 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56b9a5e</w:t>
            </w:r>
            <w:r>
              <w:t xml:space="preserve"> </w:t>
            </w:r>
            <w:r>
              <w:t xml:space="preserve">del 15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6b9a5e10c274bb2eabcdc87bc14b4116d593b86" TargetMode="External" /><Relationship Type="http://schemas.openxmlformats.org/officeDocument/2006/relationships/hyperlink" Id="rId20" Target="https://hwong23.github.io/fna-devdocs-f2/v/56b9a5e10c274bb2eabcdc87bc14b4116d593b86/"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56b9a5e10c274bb2eabcdc87bc14b4116d593b86" TargetMode="External" /><Relationship Type="http://schemas.openxmlformats.org/officeDocument/2006/relationships/hyperlink" Id="rId20" Target="https://hwong23.github.io/fna-devdocs-f2/v/56b9a5e10c274bb2eabcdc87bc14b4116d593b86/"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2023-05-15T00:18:49Z</dcterms:created>
  <dcterms:modified xsi:type="dcterms:W3CDTF">2023-05-15T00:18:49Z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