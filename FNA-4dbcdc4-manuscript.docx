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4dbcdc4</w:t>
        </w:r>
      </w:hyperlink>
      <w:r>
        <w:t xml:space="preserve"> </w:t>
      </w:r>
      <w:r>
        <w:t xml:space="preserve">de August 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4dbcdc4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traídos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analizar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significativa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4dbcdc4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4dbcdc4 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6f6a766b-a6d4-42c0-99fe-82704ced5752"/>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0704aa8f-9fba-4710-a7ee-dc0bd6d06ab2"/>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53a43067-d54b-4182-9c13-4f217fbe1ece"/>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4dbcdc4</w:t>
            </w:r>
            <w:r>
              <w:t xml:space="preserve"> </w:t>
            </w:r>
            <w:r>
              <w:t xml:space="preserve">del 08 Aug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dbcdc4085534f956fb5f19521d2f02dabda504a" TargetMode="External" /><Relationship Type="http://schemas.openxmlformats.org/officeDocument/2006/relationships/hyperlink" Id="rId20" Target="https://hwong23.github.io/fna-devdocs-f2/v/4dbcdc4085534f956fb5f19521d2f02dabda504a/"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dbcdc4085534f956fb5f19521d2f02dabda504a" TargetMode="External" /><Relationship Type="http://schemas.openxmlformats.org/officeDocument/2006/relationships/hyperlink" Id="rId20" Target="https://hwong23.github.io/fna-devdocs-f2/v/4dbcdc4085534f956fb5f19521d2f02dabda504a/"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2023-08-08T22:17:32Z</dcterms:created>
  <dcterms:modified xsi:type="dcterms:W3CDTF">2023-08-08T22:17:32Z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