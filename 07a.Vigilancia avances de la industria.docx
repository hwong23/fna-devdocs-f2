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4dbcdc4 del 08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2023-08-08T22:17:23Z</dcterms:created>
  <dcterms:modified xsi:type="dcterms:W3CDTF">2023-08-08T22:17:23Z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