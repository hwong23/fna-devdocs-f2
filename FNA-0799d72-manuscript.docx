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2023-01-15T18:13:51Z</dcterms:created>
  <dcterms:modified xsi:type="dcterms:W3CDTF">2023-01-15T18:13:51Z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