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6.gif" ContentType="image/gif"/>
  <Override PartName="/word/media/rId2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Gobierno SOA:</w:t>
            </w:r>
            <w:r>
              <w:t xml:space="preserve"> </w:t>
            </w:r>
            <w:r>
              <w:rPr>
                <w:bCs/>
                <w:b/>
              </w:rPr>
              <w:t xml:space="preserve">Capacidades FNA por Desarrollar para el Gobierno SOA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Situación actual, Capacidades de negocio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4963d83</w:t>
            </w:r>
            <w:r>
              <w:t xml:space="preserve"> </w:t>
            </w:r>
            <w:r>
              <w:t xml:space="preserve">del 19 May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Fase 2 PR6 Gobierno SOA</w:t>
              </w:r>
            </w:hyperlink>
          </w:p>
        </w:tc>
      </w:tr>
    </w:tbl>
    <w:p>
      <w:pPr>
        <w:pStyle w:val="Textoindependiente"/>
      </w:pPr>
    </w:p>
    <w:bookmarkStart w:id="25" w:name="Xfb1d2aabaf6622218d5fc7b7ff0cb40a80934a6"/>
    <w:p>
      <w:pPr>
        <w:pStyle w:val="Ttulo3"/>
      </w:pPr>
      <w:r>
        <w:t xml:space="preserve">Capacidades FNA por Desarrollar para el Gobierno SOA</w:t>
      </w:r>
    </w:p>
    <w:p>
      <w:pPr>
        <w:pStyle w:val="FirstParagraph"/>
      </w:pPr>
      <w:r>
        <w:t xml:space="preserve">Las capacidades requeridas por el gobierno SOA del Fondo, que a la vez soportan a la matriz de roles y responsabilidades (RACI) futuras del equipo de gobierno SOA o del Comité de arquitectura del Fondo, están relacionados directamente con los objeitvos del gobierno SOA y con los riesgos tecnológicos encontrados en la Fase 1 (ver</w:t>
      </w:r>
      <w:r>
        <w:t xml:space="preserve"> </w:t>
      </w:r>
      <w:hyperlink r:id="rId20">
        <w:r>
          <w:rPr>
            <w:rStyle w:val="Hipervnculo"/>
          </w:rPr>
          <w:t xml:space="preserve">06a.Objetivos gobierno</w:t>
        </w:r>
      </w:hyperlink>
      <w:r>
        <w:t xml:space="preserve">, y</w:t>
      </w:r>
      <w:r>
        <w:t xml:space="preserve"> </w:t>
      </w:r>
      <w:hyperlink r:id="rId20">
        <w:r>
          <w:rPr>
            <w:rStyle w:val="Hipervnculo"/>
          </w:rPr>
          <w:t xml:space="preserve">06c.Riesgos tecnológicos SOA</w:t>
        </w:r>
      </w:hyperlink>
      <w:r>
        <w:t xml:space="preserve">).</w:t>
      </w:r>
    </w:p>
    <w:p>
      <w:pPr>
        <w:pStyle w:val="Textoindependiente"/>
      </w:pP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: no es del alcance de esta consultoría, E-Service (contrato 181-2020), desarrollar estas capacidades. Esto requeriría de la ejecución de otro(s) proyecto. El Fondo podría desarrollar estas capacidades indicadas por este diagnóstico de forma interna, o contratar proyectos para la creación y gestión de estas capacidades.</w:t>
      </w:r>
    </w:p>
    <w:p>
      <w:pPr>
        <w:pStyle w:val="FirstParagraph"/>
      </w:pPr>
    </w:p>
    <w:p>
      <w:pPr>
        <w:pStyle w:val="Figure"/>
      </w:pPr>
      <w:r>
        <w:drawing>
          <wp:inline>
            <wp:extent cx="5600700" cy="485394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mages/capacidades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53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1.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numPr>
          <w:ilvl w:val="0"/>
          <w:numId w:val="1001"/>
        </w:numPr>
        <w:pStyle w:val="Compact"/>
      </w:pPr>
      <w:r>
        <w:t xml:space="preserve">CAP1. Realizar e implementar estrategias y entregables para planear y analizar la arquitectura de referencia SOA del Fondo (resultado Fase 2 de este diagnóstico).</w:t>
      </w:r>
    </w:p>
    <w:p>
      <w:pPr>
        <w:numPr>
          <w:ilvl w:val="0"/>
          <w:numId w:val="1001"/>
        </w:numPr>
        <w:pStyle w:val="Compact"/>
      </w:pPr>
      <w:r>
        <w:t xml:space="preserve">CAP2. Relacionar elementos de la arquitectura de referencia SOA (181-2020), esto es, procesos de negocio, servicios, datos, aplicaciones, componentes, tecnologías, etc., y vincular distintas perspetivas a una vertical de negocio del Fondo, como, Gestión Comercial, Cesantías, Ahorro Voluntario para desarrollar modelos consistentes y desarrollar la oportunidad de dirigir cambios y atacar los problemas de integralidad de las pruebas.</w:t>
      </w:r>
    </w:p>
    <w:p>
      <w:pPr>
        <w:numPr>
          <w:ilvl w:val="0"/>
          <w:numId w:val="1001"/>
        </w:numPr>
        <w:pStyle w:val="Compact"/>
      </w:pPr>
      <w:r>
        <w:t xml:space="preserve">CAP3. Realizar y gestionar la puesta en marcha de hojas de ruta para cerrar brechas y alcanzar estados futuros de la arquitectura (TOGAF 9, Fase G, Implementation governance). Ver anexo 1.</w:t>
      </w:r>
    </w:p>
    <w:p>
      <w:pPr>
        <w:numPr>
          <w:ilvl w:val="0"/>
          <w:numId w:val="1001"/>
        </w:numPr>
        <w:pStyle w:val="Compact"/>
      </w:pPr>
      <w:r>
        <w:t xml:space="preserve">CAP4. Ejercitar la trazabilidad de los activos y productos de TI con los productos y decisiones de negocio de las áreas del FNA, como la vicepresidencia de Crédito y la de Operaciones ante la llegada de impactos, cambios, reformas y bajas tecnológicas.</w:t>
      </w:r>
    </w:p>
    <w:p>
      <w:pPr>
        <w:numPr>
          <w:ilvl w:val="0"/>
          <w:numId w:val="1001"/>
        </w:numPr>
        <w:pStyle w:val="Compact"/>
      </w:pPr>
      <w:r>
        <w:t xml:space="preserve">CAP5. Realizar análisis de impacto, riesgos, costo beneficio, capacidad usada, y gestión de demanda ante la evaluación de cambios a la arquitectura de referencia SOA y activos de TI, cuando lo amerite.</w:t>
      </w:r>
    </w:p>
    <w:p>
      <w:pPr>
        <w:numPr>
          <w:ilvl w:val="0"/>
          <w:numId w:val="1001"/>
        </w:numPr>
        <w:pStyle w:val="Compact"/>
      </w:pPr>
      <w:r>
        <w:t xml:space="preserve">CAP6. Emitir y gestionar los contenidos de documentación técnica, como principios, restricciones tecnológicas, marcos de trabajo, normas, diseños, y estándares para el uso de los proveedores, servicios de fábricas del FNA, planta interna, Comunicación y Planeación.</w:t>
      </w:r>
    </w:p>
    <w:p>
      <w:pPr>
        <w:numPr>
          <w:ilvl w:val="0"/>
          <w:numId w:val="1001"/>
        </w:numPr>
        <w:pStyle w:val="Compact"/>
      </w:pPr>
      <w:r>
        <w:t xml:space="preserve">CAP7. Emitir y actualzar el marco de trabajo de gobierno SOA que complemente el de TI del Fondo y que enuncie los procesos, procedimientos y responsabilidades de este con el fin de generar la autoridad y asistir en la toma de deciones internas (áreas de TI y Planeación del Fondo) y externas (proveedores del Fondo)</w:t>
      </w:r>
    </w:p>
    <w:p>
      <w:pPr>
        <w:pStyle w:val="FirstParagraph"/>
      </w:pPr>
    </w:p>
    <w:bookmarkEnd w:id="25"/>
    <w:bookmarkStart w:id="29" w:name="Xe88be27d6eb70972344917e0d93a64398106ab7"/>
    <w:p>
      <w:pPr>
        <w:pStyle w:val="Ttulo3"/>
      </w:pPr>
      <w:r>
        <w:t xml:space="preserve">Anexo 1. Proceso de Arquitectura Empresarial</w:t>
      </w:r>
    </w:p>
    <w:p>
      <w:pPr>
        <w:pStyle w:val="Figure"/>
      </w:pPr>
      <w:r>
        <w:drawing>
          <wp:inline>
            <wp:extent cx="4406900" cy="5791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images/adm.gif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0" cy="5791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4">
        <w:r>
          <w:rPr>
            <w:rStyle w:val="Hipervnculo"/>
          </w:rPr>
          <w:t xml:space="preserve">Imagen 2.</w:t>
        </w:r>
      </w:hyperlink>
      <w:r>
        <w:t xml:space="preserve"> </w:t>
      </w:r>
      <w:r>
        <w:t xml:space="preserve">TOGAF 9, Fase G, Implementation governance para la implementación de las capacidades de ejecución de hojas de ruta del FNA.</w:t>
      </w:r>
    </w:p>
    <w:p>
      <w:pPr>
        <w:pStyle w:val="Textoindependiente"/>
      </w:pPr>
      <w:r>
        <w:rPr>
          <w:iCs/>
          <w:i/>
        </w:rPr>
        <w:t xml:space="preserve">Fuente: www.opengroup.org/soa/source-book/togaf.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6" Target="media/rId26.gif" /><Relationship Type="http://schemas.openxmlformats.org/officeDocument/2006/relationships/image" Id="rId21" Target="media/rId21.png" /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" TargetMode="External" /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2023-05-19T22:14:20Z</dcterms:created>
  <dcterms:modified xsi:type="dcterms:W3CDTF">2023-05-19T22:14:20Z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