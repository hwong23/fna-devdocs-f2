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a718841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2023-01-31T04:43:28Z</dcterms:created>
  <dcterms:modified xsi:type="dcterms:W3CDTF">2023-01-31T04:43:28Z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