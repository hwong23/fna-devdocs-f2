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15b3d3c del 26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p>
      <w:pPr>
        <w:pStyle w:val="FirstParagraph"/>
      </w:pPr>
      <w:r>
        <w:t xml:space="preserve">…</w:t>
      </w:r>
    </w:p>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p>
      <w:pPr>
        <w:pStyle w:val="FirstParagraph"/>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p>
      <w:pPr>
        <w:pStyle w:val="FirstParagraph"/>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p>
      <w:pPr>
        <w:pStyle w:val="FirstParagraph"/>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p>
      <w:pPr>
        <w:pStyle w:val="FirstParagraph"/>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p>
      <w:pPr>
        <w:pStyle w:val="FirstParagraph"/>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2023-01-26T18:52:30Z</dcterms:created>
  <dcterms:modified xsi:type="dcterms:W3CDTF">2023-01-26T18:52:30Z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